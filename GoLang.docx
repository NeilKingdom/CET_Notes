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Kufi Arabic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Kufi Arabic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Full_Page_Zoom</Template>
  <TotalTime>0</TotalTime>
  <Application>LibreOffice/7.3.3.2$Linux_X86_64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2022-06-01T19:29:39Z</dcterms:created>
  <dc:creator/>
  <dc:description/>
  <dc:language>en-US</dc:language>
  <cp:lastModifiedBy/>
  <cp:revision>1</cp:revision>
  <dc:subject/>
  <dc:title>Full_Page_Zoom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