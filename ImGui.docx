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0</TotalTime>
  <Application>LibreOffice/7.3.3.2$Linux_X86_64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2022-05-19T21:41:52Z</dcterms:created>
  <dc:creator/>
  <dc:description/>
  <dc:language>en-US</dc:language>
  <cp:lastModifiedBy/>
  <cp:revision>1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