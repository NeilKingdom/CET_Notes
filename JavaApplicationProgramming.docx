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imbus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Kufi Arabic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Noto Kufi Arabic"/>
      <w:color w:val="auto"/>
      <w:kern w:val="0"/>
      <w:sz w:val="22"/>
      <w:szCs w:val="22"/>
      <w:lang w:val="en-CA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Full_Page_Zoom</Template>
  <TotalTime>0</TotalTime>
  <Application>LibreOffice/7.3.0.3$Linux_X86_64 LibreOffice_project/30$Build-3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2022-03-02T19:16:13Z</dcterms:created>
  <dc:creator/>
  <dc:description/>
  <dc:language>en-US</dc:language>
  <cp:lastModifiedBy/>
  <cp:revision>1</cp:revision>
  <dc:subject/>
  <dc:title>Full_Page_Zoom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